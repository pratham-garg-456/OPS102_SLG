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9B4" w14:textId="77777777" w:rsidR="00FD50BD" w:rsidRPr="004269F8" w:rsidRDefault="7BDDEE6E" w:rsidP="004269F8">
      <w:pPr>
        <w:jc w:val="center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21BA2FB6" wp14:editId="73AC51A8">
            <wp:extent cx="6858000" cy="393700"/>
            <wp:effectExtent l="0" t="0" r="0" b="635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F8" w:rsidRPr="2B7E1344">
        <w:rPr>
          <w:b/>
          <w:bCs/>
          <w:sz w:val="40"/>
          <w:szCs w:val="40"/>
        </w:rPr>
        <w:t>SESSION PLANNING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75"/>
        <w:gridCol w:w="3543"/>
        <w:gridCol w:w="145"/>
        <w:gridCol w:w="2712"/>
      </w:tblGrid>
      <w:tr w:rsidR="00E51703" w14:paraId="20AE098D" w14:textId="77777777" w:rsidTr="685AF67A">
        <w:trPr>
          <w:trHeight w:val="604"/>
        </w:trPr>
        <w:tc>
          <w:tcPr>
            <w:tcW w:w="1615" w:type="dxa"/>
            <w:tcBorders>
              <w:bottom w:val="single" w:sz="4" w:space="0" w:color="auto"/>
            </w:tcBorders>
          </w:tcPr>
          <w:p w14:paraId="672A6659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3"/>
            <w:tcBorders>
              <w:bottom w:val="single" w:sz="4" w:space="0" w:color="auto"/>
            </w:tcBorders>
          </w:tcPr>
          <w:p w14:paraId="6FE56110" w14:textId="290CB992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SLG Leader</w:t>
            </w:r>
            <w:r>
              <w:rPr>
                <w:b/>
              </w:rPr>
              <w:t>s</w:t>
            </w:r>
            <w:r w:rsidRPr="00FD5B52">
              <w:rPr>
                <w:b/>
              </w:rPr>
              <w:t>:</w:t>
            </w:r>
            <w:r w:rsidR="005B0515">
              <w:rPr>
                <w:b/>
              </w:rPr>
              <w:t xml:space="preserve"> </w:t>
            </w:r>
            <w:r w:rsidR="007530E1">
              <w:rPr>
                <w:b/>
              </w:rPr>
              <w:t>Pratham Garg</w:t>
            </w:r>
          </w:p>
          <w:p w14:paraId="0A37501D" w14:textId="1BD00A41" w:rsidR="006B7E75" w:rsidRPr="00FD5B52" w:rsidRDefault="006B7E75" w:rsidP="2B7E1344">
            <w:pPr>
              <w:rPr>
                <w:b/>
                <w:bCs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3101716D" w14:textId="36B477A1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Date:</w:t>
            </w:r>
            <w:r w:rsidR="00B45E30">
              <w:rPr>
                <w:b/>
              </w:rPr>
              <w:t xml:space="preserve"> </w:t>
            </w:r>
            <w:r w:rsidR="007530E1">
              <w:rPr>
                <w:b/>
              </w:rPr>
              <w:t>28 March 28, 2024</w:t>
            </w:r>
          </w:p>
          <w:p w14:paraId="5DAB6C7B" w14:textId="310B4815" w:rsidR="006B7E75" w:rsidRPr="00FD5B52" w:rsidRDefault="006B7E75" w:rsidP="2B7E1344">
            <w:pPr>
              <w:rPr>
                <w:b/>
                <w:bCs/>
              </w:rPr>
            </w:pPr>
          </w:p>
        </w:tc>
      </w:tr>
      <w:tr w:rsidR="00E51703" w14:paraId="1C26EF0B" w14:textId="77777777" w:rsidTr="685AF67A">
        <w:trPr>
          <w:trHeight w:val="530"/>
        </w:trPr>
        <w:tc>
          <w:tcPr>
            <w:tcW w:w="1615" w:type="dxa"/>
            <w:tcBorders>
              <w:bottom w:val="single" w:sz="4" w:space="0" w:color="auto"/>
            </w:tcBorders>
          </w:tcPr>
          <w:p w14:paraId="02EB378F" w14:textId="77777777" w:rsidR="00E51703" w:rsidRPr="00FD5B52" w:rsidRDefault="00E51703">
            <w:pPr>
              <w:rPr>
                <w:b/>
              </w:rPr>
            </w:pPr>
          </w:p>
        </w:tc>
        <w:tc>
          <w:tcPr>
            <w:tcW w:w="6463" w:type="dxa"/>
            <w:gridSpan w:val="3"/>
            <w:tcBorders>
              <w:bottom w:val="single" w:sz="4" w:space="0" w:color="auto"/>
            </w:tcBorders>
          </w:tcPr>
          <w:p w14:paraId="66B7F086" w14:textId="1E52E68C" w:rsidR="006B7E75" w:rsidRDefault="00E51703">
            <w:pPr>
              <w:rPr>
                <w:b/>
              </w:rPr>
            </w:pPr>
            <w:r w:rsidRPr="00FD5B52">
              <w:rPr>
                <w:b/>
              </w:rPr>
              <w:t>Course:</w:t>
            </w:r>
            <w:r w:rsidR="00B45E30">
              <w:rPr>
                <w:b/>
              </w:rPr>
              <w:t xml:space="preserve"> </w:t>
            </w:r>
            <w:r w:rsidR="007530E1">
              <w:rPr>
                <w:b/>
              </w:rPr>
              <w:t>OPS 102</w:t>
            </w:r>
          </w:p>
          <w:p w14:paraId="6A05A809" w14:textId="172FC144" w:rsidR="009F4729" w:rsidRPr="00FD5B52" w:rsidRDefault="009F4729" w:rsidP="2B7E1344">
            <w:pPr>
              <w:rPr>
                <w:b/>
                <w:bCs/>
              </w:rPr>
            </w:pP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58DDDCFC" w14:textId="694E15EF" w:rsidR="00E51703" w:rsidRDefault="00E51703">
            <w:pPr>
              <w:rPr>
                <w:b/>
              </w:rPr>
            </w:pPr>
            <w:r w:rsidRPr="00FD5B52">
              <w:rPr>
                <w:b/>
              </w:rPr>
              <w:t>Week #:</w:t>
            </w:r>
            <w:r w:rsidR="00B45E30">
              <w:rPr>
                <w:b/>
              </w:rPr>
              <w:t xml:space="preserve"> </w:t>
            </w:r>
            <w:r w:rsidR="007530E1">
              <w:rPr>
                <w:b/>
              </w:rPr>
              <w:t>11</w:t>
            </w:r>
          </w:p>
          <w:p w14:paraId="5A39BBE3" w14:textId="494A613A" w:rsidR="006B7E75" w:rsidRPr="00FD5B52" w:rsidRDefault="006B7E75" w:rsidP="2B7E1344">
            <w:pPr>
              <w:rPr>
                <w:b/>
                <w:bCs/>
              </w:rPr>
            </w:pPr>
          </w:p>
        </w:tc>
      </w:tr>
      <w:tr w:rsidR="00E51703" w14:paraId="34F0B930" w14:textId="77777777" w:rsidTr="685AF67A">
        <w:trPr>
          <w:trHeight w:val="267"/>
        </w:trPr>
        <w:tc>
          <w:tcPr>
            <w:tcW w:w="10790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67D78" w14:textId="188576F8" w:rsidR="00E51703" w:rsidRDefault="00E51703" w:rsidP="004269F8">
            <w:r>
              <w:rPr>
                <w:b/>
              </w:rPr>
              <w:t xml:space="preserve">OBJECTIVES:   </w:t>
            </w:r>
            <w:r w:rsidRPr="00FD5B52">
              <w:rPr>
                <w:i/>
              </w:rPr>
              <w:t xml:space="preserve">What does the group most need to get out of this </w:t>
            </w:r>
            <w:proofErr w:type="gramStart"/>
            <w:r w:rsidRPr="00FD5B52">
              <w:rPr>
                <w:i/>
              </w:rPr>
              <w:t>session?</w:t>
            </w:r>
            <w:r>
              <w:t>:</w:t>
            </w:r>
            <w:proofErr w:type="gramEnd"/>
          </w:p>
        </w:tc>
      </w:tr>
      <w:tr w:rsidR="00E51703" w14:paraId="4B94D5A5" w14:textId="77777777" w:rsidTr="685AF67A">
        <w:trPr>
          <w:trHeight w:val="1286"/>
        </w:trPr>
        <w:tc>
          <w:tcPr>
            <w:tcW w:w="10790" w:type="dxa"/>
            <w:gridSpan w:val="5"/>
          </w:tcPr>
          <w:p w14:paraId="4E2C533D" w14:textId="77777777" w:rsidR="00755101" w:rsidRDefault="00755101" w:rsidP="00F23D8E"/>
          <w:p w14:paraId="04CE7ED8" w14:textId="4B766429" w:rsidR="00E750F5" w:rsidRDefault="00E750F5" w:rsidP="00E750F5">
            <w:pPr>
              <w:pStyle w:val="ListParagraph"/>
              <w:numPr>
                <w:ilvl w:val="0"/>
                <w:numId w:val="3"/>
              </w:numPr>
            </w:pPr>
            <w:r>
              <w:t>Linux Scripting</w:t>
            </w:r>
          </w:p>
          <w:p w14:paraId="1D59A4A2" w14:textId="7E5B04A7" w:rsidR="00E750F5" w:rsidRDefault="00E750F5" w:rsidP="00E750F5">
            <w:pPr>
              <w:pStyle w:val="ListParagraph"/>
              <w:numPr>
                <w:ilvl w:val="0"/>
                <w:numId w:val="3"/>
              </w:numPr>
            </w:pPr>
            <w:r>
              <w:t>Window Scripting</w:t>
            </w:r>
          </w:p>
          <w:p w14:paraId="3DEEC669" w14:textId="1CD8FEFD" w:rsidR="00E750F5" w:rsidRDefault="00E750F5" w:rsidP="00E750F5">
            <w:pPr>
              <w:pStyle w:val="ListParagraph"/>
              <w:numPr>
                <w:ilvl w:val="0"/>
                <w:numId w:val="3"/>
              </w:numPr>
            </w:pPr>
            <w:r>
              <w:t>Differences between Windows and Linux Scripting</w:t>
            </w:r>
          </w:p>
        </w:tc>
      </w:tr>
      <w:tr w:rsidR="00E51703" w14:paraId="58B1F022" w14:textId="77777777" w:rsidTr="685AF67A">
        <w:trPr>
          <w:trHeight w:val="267"/>
        </w:trPr>
        <w:tc>
          <w:tcPr>
            <w:tcW w:w="10790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B13336" w14:textId="77777777" w:rsidR="00E51703" w:rsidRDefault="00E51703" w:rsidP="00E51703">
            <w:r>
              <w:rPr>
                <w:b/>
              </w:rPr>
              <w:t xml:space="preserve">CO-FACILITATION CHECKLIST: </w:t>
            </w:r>
          </w:p>
        </w:tc>
      </w:tr>
      <w:tr w:rsidR="00E51703" w14:paraId="28904DAF" w14:textId="77777777" w:rsidTr="685AF67A">
        <w:trPr>
          <w:trHeight w:val="1286"/>
        </w:trPr>
        <w:tc>
          <w:tcPr>
            <w:tcW w:w="10790" w:type="dxa"/>
            <w:gridSpan w:val="5"/>
          </w:tcPr>
          <w:p w14:paraId="76F31752" w14:textId="602849FA" w:rsidR="00A12582" w:rsidRPr="00A12582" w:rsidRDefault="00000000" w:rsidP="685AF67A">
            <w:pPr>
              <w:shd w:val="clear" w:color="auto" w:fill="FFFFFF" w:themeFill="background1"/>
              <w:spacing w:beforeAutospacing="1" w:afterAutospacing="1"/>
              <w:rPr>
                <w:rFonts w:eastAsia="Times New Roman"/>
                <w:color w:val="000000" w:themeColor="text1"/>
              </w:rPr>
            </w:pP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9755894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4E4A45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C</w:t>
            </w:r>
            <w:r w:rsidR="00E51703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heck </w:t>
            </w:r>
            <w:r w:rsidR="00E51703" w:rsidRPr="0F8FE9DF">
              <w:rPr>
                <w:rFonts w:eastAsia="Times New Roman"/>
                <w:bdr w:val="none" w:sz="0" w:space="0" w:color="auto" w:frame="1"/>
              </w:rPr>
              <w:t xml:space="preserve">session </w:t>
            </w:r>
            <w:r w:rsidR="1A997973" w:rsidRPr="0F8FE9DF">
              <w:rPr>
                <w:rFonts w:eastAsia="Times New Roman"/>
                <w:bdr w:val="none" w:sz="0" w:space="0" w:color="auto" w:frame="1"/>
              </w:rPr>
              <w:t xml:space="preserve">plans in the Leader’s Manual </w:t>
            </w:r>
            <w:r w:rsidR="00E51703" w:rsidRPr="0F8FE9DF">
              <w:rPr>
                <w:rFonts w:eastAsia="Times New Roman"/>
                <w:color w:val="000000"/>
                <w:bdr w:val="none" w:sz="0" w:space="0" w:color="auto" w:frame="1"/>
              </w:rPr>
              <w:t>for inspiration</w:t>
            </w:r>
            <w:r w:rsidR="00A12582">
              <w:rPr>
                <w:rFonts w:eastAsia="Times New Roman" w:cstheme="minorHAnsi"/>
                <w:color w:val="000000"/>
                <w:bdr w:val="none" w:sz="0" w:space="0" w:color="auto" w:frame="1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1766111539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807DC8" w:rsidRPr="0F8FE9DF">
              <w:rPr>
                <w:rFonts w:eastAsia="Times New Roman"/>
                <w:color w:val="201F1E"/>
              </w:rPr>
              <w:t xml:space="preserve">Decide </w:t>
            </w:r>
            <w:r w:rsidR="00A12582" w:rsidRPr="0F8FE9DF">
              <w:rPr>
                <w:rFonts w:eastAsia="Times New Roman"/>
                <w:color w:val="201F1E"/>
              </w:rPr>
              <w:t>who will plan and lead each activity</w:t>
            </w:r>
            <w:r w:rsidR="00807DC8" w:rsidRPr="0F8FE9DF">
              <w:rPr>
                <w:rFonts w:eastAsia="Times New Roman"/>
                <w:color w:val="201F1E"/>
              </w:rPr>
              <w:t>.</w:t>
            </w:r>
            <w:r w:rsidR="00A12582" w:rsidRPr="0F8FE9DF">
              <w:rPr>
                <w:rFonts w:eastAsia="Times New Roman"/>
                <w:color w:val="201F1E"/>
              </w:rPr>
              <w:t xml:space="preserve"> What support do you need from your co-facilitator?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964415715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E51703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Prepare </w:t>
            </w:r>
            <w:r w:rsidR="00A12582" w:rsidRPr="0F8FE9DF">
              <w:rPr>
                <w:rFonts w:eastAsia="Times New Roman"/>
                <w:bdr w:val="none" w:sz="0" w:space="0" w:color="auto" w:frame="1"/>
              </w:rPr>
              <w:t xml:space="preserve">your </w:t>
            </w:r>
            <w:r w:rsidR="00E51703" w:rsidRPr="0F8FE9DF">
              <w:rPr>
                <w:rFonts w:eastAsia="Times New Roman"/>
                <w:bdr w:val="none" w:sz="0" w:space="0" w:color="auto" w:frame="1"/>
              </w:rPr>
              <w:t>PowerPoint session file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826821761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Check for </w:t>
            </w:r>
            <w:r w:rsidR="00A12582" w:rsidRPr="0F8FE9DF">
              <w:rPr>
                <w:rFonts w:eastAsia="Times New Roman"/>
                <w:bdr w:val="none" w:sz="0" w:space="0" w:color="auto" w:frame="1"/>
              </w:rPr>
              <w:t>accessibility &amp; compatibil</w:t>
            </w:r>
            <w:r w:rsidR="00542029" w:rsidRPr="0F8FE9DF">
              <w:rPr>
                <w:rFonts w:eastAsia="Times New Roman"/>
                <w:bdr w:val="none" w:sz="0" w:space="0" w:color="auto" w:frame="1"/>
              </w:rPr>
              <w:t>i</w:t>
            </w:r>
            <w:r w:rsidR="00A12582" w:rsidRPr="0F8FE9DF">
              <w:rPr>
                <w:rFonts w:eastAsia="Times New Roman"/>
                <w:bdr w:val="none" w:sz="0" w:space="0" w:color="auto" w:frame="1"/>
              </w:rPr>
              <w:t>ty</w:t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2023365068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0F8FE9DF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542029" w:rsidRPr="0F8FE9DF">
              <w:rPr>
                <w:rFonts w:eastAsia="Times New Roman"/>
                <w:color w:val="000000"/>
                <w:bdr w:val="none" w:sz="0" w:space="0" w:color="auto" w:frame="1"/>
              </w:rPr>
              <w:t>Upload</w:t>
            </w:r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2FF10700" w:rsidRPr="0F8FE9DF">
              <w:rPr>
                <w:rFonts w:eastAsia="Times New Roman"/>
                <w:color w:val="000000"/>
                <w:bdr w:val="none" w:sz="0" w:space="0" w:color="auto" w:frame="1"/>
              </w:rPr>
              <w:t>your session plan</w:t>
            </w:r>
            <w:r w:rsidR="17E343D6" w:rsidRPr="0F8FE9DF">
              <w:rPr>
                <w:rFonts w:eastAsia="Times New Roman"/>
                <w:color w:val="000000"/>
                <w:bdr w:val="none" w:sz="0" w:space="0" w:color="auto" w:frame="1"/>
              </w:rPr>
              <w:t>ning sheet</w:t>
            </w:r>
            <w:r w:rsidR="2FF10700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 </w:t>
            </w:r>
            <w:r w:rsidR="00A12582" w:rsidRPr="0F8FE9DF">
              <w:rPr>
                <w:rFonts w:eastAsia="Times New Roman"/>
                <w:color w:val="000000"/>
                <w:bdr w:val="none" w:sz="0" w:space="0" w:color="auto" w:frame="1"/>
              </w:rPr>
              <w:t xml:space="preserve">to </w:t>
            </w:r>
            <w:r w:rsidR="0F437999">
              <w:t>MS Teams</w:t>
            </w:r>
            <w:r w:rsidR="00A12582">
              <w:rPr>
                <w:rFonts w:eastAsia="Times New Roman" w:cstheme="minorHAnsi"/>
                <w:color w:val="201F1E"/>
              </w:rPr>
              <w:br/>
            </w:r>
            <w:sdt>
              <w:sdtPr>
                <w:rPr>
                  <w:rFonts w:eastAsia="Times New Roman"/>
                  <w:color w:val="000000"/>
                  <w:bdr w:val="none" w:sz="0" w:space="0" w:color="auto" w:frame="1"/>
                </w:rPr>
                <w:id w:val="-33429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color w:val="000000" w:themeColor="text1"/>
                </w:rPr>
              </w:sdtEndPr>
              <w:sdtContent>
                <w:r w:rsidR="00152702" w:rsidRPr="685AF67A">
                  <w:rPr>
                    <w:rFonts w:ascii="MS Gothic" w:eastAsia="MS Gothic" w:hAnsi="MS Gothic"/>
                    <w:color w:val="000000"/>
                    <w:bdr w:val="none" w:sz="0" w:space="0" w:color="auto" w:frame="1"/>
                  </w:rPr>
                  <w:t>☒</w:t>
                </w:r>
              </w:sdtContent>
            </w:sdt>
            <w:r w:rsidR="00A12582" w:rsidRPr="685AF67A">
              <w:rPr>
                <w:rFonts w:eastAsia="Times New Roman"/>
                <w:color w:val="000000"/>
                <w:bdr w:val="none" w:sz="0" w:space="0" w:color="auto" w:frame="1"/>
              </w:rPr>
              <w:t xml:space="preserve"> Promote your session!</w:t>
            </w:r>
            <w:r w:rsidR="003E0D9C">
              <w:br/>
            </w:r>
            <w:sdt>
              <w:sdtPr>
                <w:rPr>
                  <w:rFonts w:eastAsia="Times New Roman"/>
                  <w:color w:val="000000" w:themeColor="text1"/>
                </w:rPr>
                <w:id w:val="2057201515"/>
                <w:placeholder>
                  <w:docPart w:val="DefaultPlaceholder_1081868574"/>
                </w:placeholder>
              </w:sdtPr>
              <w:sdtContent/>
            </w:sdt>
          </w:p>
        </w:tc>
      </w:tr>
      <w:tr w:rsidR="00E51703" w14:paraId="1D35BD39" w14:textId="77777777" w:rsidTr="685AF67A">
        <w:trPr>
          <w:trHeight w:val="255"/>
        </w:trPr>
        <w:tc>
          <w:tcPr>
            <w:tcW w:w="1615" w:type="dxa"/>
            <w:shd w:val="clear" w:color="auto" w:fill="D9D9D9" w:themeFill="background1" w:themeFillShade="D9"/>
          </w:tcPr>
          <w:p w14:paraId="12ABF180" w14:textId="77777777" w:rsidR="00E51703" w:rsidRDefault="00A12582" w:rsidP="004269F8">
            <w:pPr>
              <w:rPr>
                <w:b/>
              </w:rPr>
            </w:pPr>
            <w:r>
              <w:rPr>
                <w:b/>
              </w:rPr>
              <w:t>FACILITATOR</w:t>
            </w: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6EA6DE1A" w14:textId="77777777" w:rsidR="00E51703" w:rsidRDefault="00E51703" w:rsidP="004269F8">
            <w:r>
              <w:rPr>
                <w:b/>
              </w:rPr>
              <w:t>OPENING ACTIVITY:</w:t>
            </w:r>
            <w:r>
              <w:t>(</w:t>
            </w:r>
            <w:r w:rsidRPr="00FD5B52">
              <w:rPr>
                <w:i/>
              </w:rPr>
              <w:t xml:space="preserve">Consider the time of the semester, </w:t>
            </w:r>
            <w:r>
              <w:rPr>
                <w:i/>
              </w:rPr>
              <w:t xml:space="preserve">numbers </w:t>
            </w:r>
            <w:r w:rsidRPr="00FD5B52">
              <w:rPr>
                <w:i/>
              </w:rPr>
              <w:t>anticipate</w:t>
            </w:r>
            <w:r>
              <w:rPr>
                <w:i/>
              </w:rPr>
              <w:t>d</w:t>
            </w:r>
            <w:r w:rsidRPr="00FD5B52">
              <w:rPr>
                <w:i/>
              </w:rPr>
              <w:t>, proximity of tests, etc.)</w:t>
            </w:r>
          </w:p>
        </w:tc>
      </w:tr>
      <w:tr w:rsidR="00E51703" w14:paraId="3656B9AB" w14:textId="77777777" w:rsidTr="685AF67A">
        <w:trPr>
          <w:trHeight w:val="1436"/>
        </w:trPr>
        <w:tc>
          <w:tcPr>
            <w:tcW w:w="1615" w:type="dxa"/>
          </w:tcPr>
          <w:p w14:paraId="45FB0818" w14:textId="0E7CEC74" w:rsidR="00E51703" w:rsidRDefault="00E51703" w:rsidP="004269F8">
            <w:pPr>
              <w:rPr>
                <w:b/>
              </w:rPr>
            </w:pPr>
          </w:p>
        </w:tc>
        <w:tc>
          <w:tcPr>
            <w:tcW w:w="9175" w:type="dxa"/>
            <w:gridSpan w:val="4"/>
          </w:tcPr>
          <w:p w14:paraId="08A26FEB" w14:textId="77777777" w:rsidR="00E51703" w:rsidRDefault="00E51703" w:rsidP="004269F8">
            <w:pPr>
              <w:rPr>
                <w:b/>
              </w:rPr>
            </w:pPr>
          </w:p>
          <w:p w14:paraId="09BF889B" w14:textId="77777777" w:rsidR="008E3594" w:rsidRDefault="002252AC" w:rsidP="004269F8">
            <w:pPr>
              <w:rPr>
                <w:b/>
              </w:rPr>
            </w:pPr>
            <w:r>
              <w:rPr>
                <w:b/>
              </w:rPr>
              <w:t>Brain Dump:</w:t>
            </w:r>
          </w:p>
          <w:p w14:paraId="2978D69A" w14:textId="1A37BFAA" w:rsidR="00B10A1E" w:rsidRDefault="00204E8E" w:rsidP="004269F8">
            <w:pPr>
              <w:rPr>
                <w:b/>
              </w:rPr>
            </w:pPr>
            <w:r>
              <w:rPr>
                <w:b/>
              </w:rPr>
              <w:t xml:space="preserve">Divide students </w:t>
            </w:r>
            <w:r w:rsidR="00F77E3B">
              <w:rPr>
                <w:b/>
              </w:rPr>
              <w:t>into</w:t>
            </w:r>
            <w:r>
              <w:rPr>
                <w:b/>
              </w:rPr>
              <w:t xml:space="preserve"> </w:t>
            </w:r>
            <w:r w:rsidR="00F77E3B">
              <w:rPr>
                <w:b/>
              </w:rPr>
              <w:t>Groups</w:t>
            </w:r>
            <w:r>
              <w:rPr>
                <w:b/>
              </w:rPr>
              <w:t xml:space="preserve"> of two and ask them to write down all the things they remember from Linux Scripting (Can be syntax, </w:t>
            </w:r>
            <w:r w:rsidR="00F77E3B">
              <w:rPr>
                <w:b/>
              </w:rPr>
              <w:t>command</w:t>
            </w:r>
            <w:r w:rsidR="008E3594">
              <w:rPr>
                <w:b/>
              </w:rPr>
              <w:t xml:space="preserve">, or </w:t>
            </w:r>
            <w:r w:rsidR="00F77E3B">
              <w:rPr>
                <w:b/>
              </w:rPr>
              <w:t>anything</w:t>
            </w:r>
            <w:r w:rsidR="008E3594">
              <w:rPr>
                <w:b/>
              </w:rPr>
              <w:t xml:space="preserve"> related to Linux scripting)</w:t>
            </w:r>
          </w:p>
          <w:p w14:paraId="72DC8A6A" w14:textId="77777777" w:rsidR="008E3594" w:rsidRDefault="008E3594" w:rsidP="004269F8">
            <w:pPr>
              <w:rPr>
                <w:b/>
              </w:rPr>
            </w:pPr>
          </w:p>
          <w:p w14:paraId="32CFA7CD" w14:textId="77777777" w:rsidR="008E3594" w:rsidRDefault="008E3594" w:rsidP="004269F8">
            <w:pPr>
              <w:rPr>
                <w:b/>
              </w:rPr>
            </w:pPr>
            <w:r>
              <w:rPr>
                <w:b/>
              </w:rPr>
              <w:t xml:space="preserve">Give them 15 minutes to do </w:t>
            </w:r>
            <w:proofErr w:type="gramStart"/>
            <w:r>
              <w:rPr>
                <w:b/>
              </w:rPr>
              <w:t>it</w:t>
            </w:r>
            <w:proofErr w:type="gramEnd"/>
          </w:p>
          <w:p w14:paraId="049F31CB" w14:textId="50C00DC1" w:rsidR="008E3594" w:rsidRDefault="008E3594" w:rsidP="004269F8">
            <w:pPr>
              <w:rPr>
                <w:b/>
              </w:rPr>
            </w:pPr>
          </w:p>
        </w:tc>
      </w:tr>
      <w:tr w:rsidR="00E51703" w14:paraId="0FF905D8" w14:textId="77777777" w:rsidTr="685AF67A">
        <w:trPr>
          <w:trHeight w:val="579"/>
        </w:trPr>
        <w:tc>
          <w:tcPr>
            <w:tcW w:w="1615" w:type="dxa"/>
            <w:shd w:val="clear" w:color="auto" w:fill="D9D9D9" w:themeFill="background1" w:themeFillShade="D9"/>
          </w:tcPr>
          <w:p w14:paraId="53128261" w14:textId="77777777" w:rsidR="00E51703" w:rsidRDefault="00E51703" w:rsidP="004269F8">
            <w:pPr>
              <w:jc w:val="center"/>
              <w:rPr>
                <w:b/>
              </w:rPr>
            </w:pPr>
          </w:p>
        </w:tc>
        <w:tc>
          <w:tcPr>
            <w:tcW w:w="2775" w:type="dxa"/>
            <w:shd w:val="clear" w:color="auto" w:fill="D9D9D9" w:themeFill="background1" w:themeFillShade="D9"/>
          </w:tcPr>
          <w:p w14:paraId="13D8D2ED" w14:textId="77777777" w:rsidR="00E51703" w:rsidRDefault="00E51703" w:rsidP="004269F8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</w:p>
          <w:p w14:paraId="62486C05" w14:textId="77777777" w:rsidR="00E51703" w:rsidRPr="004269F8" w:rsidRDefault="00E51703" w:rsidP="004269F8">
            <w:pPr>
              <w:jc w:val="center"/>
              <w:rPr>
                <w:i/>
              </w:rPr>
            </w:pPr>
          </w:p>
        </w:tc>
        <w:tc>
          <w:tcPr>
            <w:tcW w:w="3543" w:type="dxa"/>
            <w:shd w:val="clear" w:color="auto" w:fill="D9D9D9" w:themeFill="background1" w:themeFillShade="D9"/>
          </w:tcPr>
          <w:p w14:paraId="18283460" w14:textId="77777777" w:rsidR="00E51703" w:rsidRPr="00FD5B52" w:rsidRDefault="00C67F1F" w:rsidP="004269F8">
            <w:pPr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  <w:p w14:paraId="6672FE93" w14:textId="161E9F3B" w:rsidR="00410C07" w:rsidRDefault="00410C07" w:rsidP="00410C07">
            <w:pPr>
              <w:rPr>
                <w:i/>
              </w:rPr>
            </w:pPr>
            <w:r>
              <w:rPr>
                <w:i/>
              </w:rPr>
              <w:t xml:space="preserve">Align learning strategy to </w:t>
            </w:r>
            <w:proofErr w:type="gramStart"/>
            <w:r>
              <w:rPr>
                <w:i/>
              </w:rPr>
              <w:t>content</w:t>
            </w:r>
            <w:r w:rsidR="00060604">
              <w:rPr>
                <w:i/>
              </w:rPr>
              <w:t>;</w:t>
            </w:r>
            <w:proofErr w:type="gramEnd"/>
            <w:r w:rsidR="00C67F1F">
              <w:rPr>
                <w:i/>
              </w:rPr>
              <w:t xml:space="preserve"> </w:t>
            </w:r>
          </w:p>
          <w:p w14:paraId="37087FF3" w14:textId="3F7F4EB9" w:rsidR="00E51703" w:rsidRPr="00FD5B52" w:rsidRDefault="00060604" w:rsidP="00410C07">
            <w:pPr>
              <w:rPr>
                <w:i/>
              </w:rPr>
            </w:pPr>
            <w:r>
              <w:rPr>
                <w:i/>
              </w:rPr>
              <w:t>provide i</w:t>
            </w:r>
            <w:r w:rsidR="00C67F1F">
              <w:rPr>
                <w:i/>
              </w:rPr>
              <w:t>nstructions for participants</w:t>
            </w:r>
          </w:p>
        </w:tc>
        <w:tc>
          <w:tcPr>
            <w:tcW w:w="2857" w:type="dxa"/>
            <w:gridSpan w:val="2"/>
            <w:shd w:val="clear" w:color="auto" w:fill="D9D9D9" w:themeFill="background1" w:themeFillShade="D9"/>
          </w:tcPr>
          <w:p w14:paraId="66474914" w14:textId="77777777" w:rsidR="00E51703" w:rsidRPr="00FD5B52" w:rsidRDefault="00E51703" w:rsidP="004269F8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1D1FBEF7" w14:textId="74FA3614" w:rsidR="00E51703" w:rsidRPr="00FD5B52" w:rsidRDefault="00E51703" w:rsidP="00410C07">
            <w:pPr>
              <w:rPr>
                <w:i/>
              </w:rPr>
            </w:pPr>
            <w:r>
              <w:rPr>
                <w:i/>
              </w:rPr>
              <w:t>How will participants</w:t>
            </w:r>
            <w:r w:rsidR="00807DC8">
              <w:rPr>
                <w:i/>
              </w:rPr>
              <w:t xml:space="preserve"> work on this task together</w:t>
            </w:r>
            <w:r>
              <w:rPr>
                <w:i/>
              </w:rPr>
              <w:t>?</w:t>
            </w:r>
          </w:p>
        </w:tc>
      </w:tr>
      <w:tr w:rsidR="00E51703" w14:paraId="47335B75" w14:textId="77777777" w:rsidTr="685AF67A">
        <w:trPr>
          <w:trHeight w:val="175"/>
        </w:trPr>
        <w:tc>
          <w:tcPr>
            <w:tcW w:w="1615" w:type="dxa"/>
            <w:shd w:val="clear" w:color="auto" w:fill="D9D9D9" w:themeFill="background1" w:themeFillShade="D9"/>
          </w:tcPr>
          <w:p w14:paraId="4101652C" w14:textId="77777777" w:rsidR="00E51703" w:rsidRDefault="00E51703" w:rsidP="004269F8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5FCCA6F7" w14:textId="77777777" w:rsidR="00E51703" w:rsidRPr="00FD5B52" w:rsidRDefault="00E51703" w:rsidP="004269F8">
            <w:pPr>
              <w:rPr>
                <w:b/>
              </w:rPr>
            </w:pPr>
            <w:r>
              <w:rPr>
                <w:b/>
              </w:rPr>
              <w:t>ACTIVITY 1:</w:t>
            </w:r>
          </w:p>
        </w:tc>
      </w:tr>
      <w:tr w:rsidR="00E51703" w14:paraId="4B99056E" w14:textId="77777777" w:rsidTr="685AF67A">
        <w:trPr>
          <w:trHeight w:val="1794"/>
        </w:trPr>
        <w:tc>
          <w:tcPr>
            <w:tcW w:w="1615" w:type="dxa"/>
          </w:tcPr>
          <w:p w14:paraId="1299C43A" w14:textId="6987E6F8" w:rsidR="00E51703" w:rsidRDefault="00E51703"/>
        </w:tc>
        <w:tc>
          <w:tcPr>
            <w:tcW w:w="2775" w:type="dxa"/>
          </w:tcPr>
          <w:p w14:paraId="3A534140" w14:textId="77777777" w:rsidR="00E51703" w:rsidRDefault="00E51703"/>
          <w:p w14:paraId="4DDBEF00" w14:textId="45404ED5" w:rsidR="008E3594" w:rsidRDefault="001A2FB2">
            <w:r>
              <w:t>Window’s Scripting</w:t>
            </w:r>
          </w:p>
        </w:tc>
        <w:tc>
          <w:tcPr>
            <w:tcW w:w="3543" w:type="dxa"/>
          </w:tcPr>
          <w:p w14:paraId="1558D5D3" w14:textId="77777777" w:rsidR="00276AE4" w:rsidRDefault="00276AE4"/>
          <w:p w14:paraId="78970FAC" w14:textId="32232755" w:rsidR="00E46B9F" w:rsidRDefault="00E46B9F">
            <w:r>
              <w:t xml:space="preserve">Give them </w:t>
            </w:r>
            <w:r w:rsidR="00613995">
              <w:t>questions</w:t>
            </w:r>
            <w:r>
              <w:t xml:space="preserve"> to solve one by one</w:t>
            </w:r>
            <w:r w:rsidR="007337C7">
              <w:t xml:space="preserve">. And </w:t>
            </w:r>
            <w:r w:rsidR="00613995">
              <w:t xml:space="preserve">after some </w:t>
            </w:r>
            <w:r w:rsidR="008E0896">
              <w:t>time,</w:t>
            </w:r>
            <w:r w:rsidR="007337C7">
              <w:t xml:space="preserve"> whoever </w:t>
            </w:r>
            <w:r w:rsidR="00FD1F95">
              <w:t>asked</w:t>
            </w:r>
            <w:r w:rsidR="007337C7">
              <w:t xml:space="preserve"> the question </w:t>
            </w:r>
            <w:proofErr w:type="gramStart"/>
            <w:r w:rsidR="00BF6F96">
              <w:t>ask</w:t>
            </w:r>
            <w:proofErr w:type="gramEnd"/>
            <w:r w:rsidR="00BF6F96">
              <w:t xml:space="preserve"> them to write it down on the board. And let other students </w:t>
            </w:r>
            <w:r w:rsidR="008E0896">
              <w:t>point out</w:t>
            </w:r>
            <w:r w:rsidR="00613995">
              <w:t xml:space="preserve"> anything wrong or ask questions.</w:t>
            </w:r>
          </w:p>
          <w:p w14:paraId="334BAADE" w14:textId="77777777" w:rsidR="008E0896" w:rsidRDefault="008E0896"/>
          <w:p w14:paraId="4D3BE1B3" w14:textId="60FCE462" w:rsidR="008E0896" w:rsidRDefault="008E0896">
            <w:r>
              <w:t xml:space="preserve">Encourage them to read the notes to find </w:t>
            </w:r>
            <w:r w:rsidR="006240D6">
              <w:t>answers</w:t>
            </w:r>
            <w:r>
              <w:t>.</w:t>
            </w:r>
          </w:p>
          <w:p w14:paraId="28509636" w14:textId="77777777" w:rsidR="00FD1F95" w:rsidRDefault="00FD1F95"/>
          <w:p w14:paraId="38B71DBD" w14:textId="18323BAA" w:rsidR="00FD1F95" w:rsidRDefault="00FD1F95" w:rsidP="00FD1F95">
            <w:pPr>
              <w:spacing w:after="0" w:line="240" w:lineRule="auto"/>
            </w:pPr>
            <w:r>
              <w:t>Q1. Write the command to create a folder named as "</w:t>
            </w:r>
            <w:r w:rsidR="006240D6">
              <w:t>window Scripting</w:t>
            </w:r>
            <w:r>
              <w:t xml:space="preserve">" and </w:t>
            </w:r>
            <w:proofErr w:type="gramStart"/>
            <w:r>
              <w:t>Write</w:t>
            </w:r>
            <w:proofErr w:type="gramEnd"/>
            <w:r>
              <w:t xml:space="preserve"> the command to go inside that folder.</w:t>
            </w:r>
          </w:p>
          <w:p w14:paraId="63FCA8D6" w14:textId="77777777" w:rsidR="00FD1F95" w:rsidRDefault="00FD1F95" w:rsidP="00FD1F95">
            <w:pPr>
              <w:spacing w:after="0" w:line="240" w:lineRule="auto"/>
            </w:pPr>
          </w:p>
          <w:p w14:paraId="6EE5F706" w14:textId="3CE96F3D" w:rsidR="00FD1F95" w:rsidRDefault="00FD1F95" w:rsidP="00FD1F95">
            <w:pPr>
              <w:spacing w:after="0" w:line="240" w:lineRule="auto"/>
            </w:pPr>
            <w:r>
              <w:t xml:space="preserve">Q2. Write a script "intro.cmd" which will print: My name is &lt;put your first </w:t>
            </w:r>
            <w:r>
              <w:lastRenderedPageBreak/>
              <w:t>name here&gt;. To do that first</w:t>
            </w:r>
            <w:r w:rsidR="006240D6">
              <w:t>,</w:t>
            </w:r>
            <w:r>
              <w:t xml:space="preserve"> you </w:t>
            </w:r>
            <w:proofErr w:type="gramStart"/>
            <w:r>
              <w:t>have to</w:t>
            </w:r>
            <w:proofErr w:type="gramEnd"/>
            <w:r>
              <w:t xml:space="preserve"> create a variable which will store your name and then print the given line utilizing that variable.</w:t>
            </w:r>
          </w:p>
          <w:p w14:paraId="0742A6DB" w14:textId="77777777" w:rsidR="00FD1F95" w:rsidRDefault="00FD1F95" w:rsidP="00FD1F95">
            <w:pPr>
              <w:spacing w:after="0" w:line="240" w:lineRule="auto"/>
            </w:pPr>
          </w:p>
          <w:p w14:paraId="2307D4D6" w14:textId="315AFA47" w:rsidR="00FD1F95" w:rsidRDefault="00FD1F95" w:rsidP="00FD1F95">
            <w:pPr>
              <w:spacing w:after="0" w:line="240" w:lineRule="auto"/>
            </w:pPr>
            <w:r>
              <w:t xml:space="preserve">Q3. Write a script "special.cmd" which will print: This line is </w:t>
            </w:r>
            <w:r w:rsidR="006240D6">
              <w:t>special</w:t>
            </w:r>
            <w:r>
              <w:t>.</w:t>
            </w:r>
          </w:p>
          <w:p w14:paraId="7E7CCED6" w14:textId="77777777" w:rsidR="00FD1F95" w:rsidRDefault="00FD1F95" w:rsidP="00FD1F95">
            <w:pPr>
              <w:spacing w:after="0" w:line="240" w:lineRule="auto"/>
            </w:pPr>
          </w:p>
          <w:p w14:paraId="1517D152" w14:textId="30FB743B" w:rsidR="00FD1F95" w:rsidRDefault="00FD1F95" w:rsidP="00FD1F95">
            <w:pPr>
              <w:spacing w:after="0" w:line="240" w:lineRule="auto"/>
            </w:pPr>
            <w:r>
              <w:t xml:space="preserve">Q4. Write a script "cart.cmd" Which </w:t>
            </w:r>
            <w:r w:rsidR="006240D6">
              <w:t>asks</w:t>
            </w:r>
            <w:r>
              <w:t xml:space="preserve"> </w:t>
            </w:r>
            <w:r w:rsidR="006240D6">
              <w:t xml:space="preserve">the </w:t>
            </w:r>
            <w:r>
              <w:t xml:space="preserve">user to enter </w:t>
            </w:r>
            <w:r w:rsidR="006240D6">
              <w:t xml:space="preserve">the </w:t>
            </w:r>
            <w:r>
              <w:t xml:space="preserve">number of </w:t>
            </w:r>
            <w:r w:rsidR="006240D6">
              <w:t>products</w:t>
            </w:r>
            <w:r>
              <w:t xml:space="preserve"> and then </w:t>
            </w:r>
            <w:r w:rsidR="006240D6">
              <w:t>asks</w:t>
            </w:r>
            <w:r>
              <w:t xml:space="preserve"> </w:t>
            </w:r>
            <w:r w:rsidR="006240D6">
              <w:t xml:space="preserve">the </w:t>
            </w:r>
            <w:r>
              <w:t>price of the product and displays the total price.</w:t>
            </w:r>
          </w:p>
          <w:p w14:paraId="4DC5E7B7" w14:textId="77777777" w:rsidR="00FD1F95" w:rsidRDefault="00FD1F95" w:rsidP="00FD1F95">
            <w:pPr>
              <w:spacing w:after="0" w:line="240" w:lineRule="auto"/>
            </w:pPr>
            <w:r>
              <w:t xml:space="preserve">Sample output: </w:t>
            </w:r>
          </w:p>
          <w:p w14:paraId="3C5748C6" w14:textId="77777777" w:rsidR="00FD1F95" w:rsidRDefault="00FD1F95" w:rsidP="00FD1F95">
            <w:pPr>
              <w:spacing w:after="0" w:line="240" w:lineRule="auto"/>
            </w:pPr>
            <w:r>
              <w:t xml:space="preserve">Enter the number of products: </w:t>
            </w:r>
            <w:proofErr w:type="gramStart"/>
            <w:r>
              <w:t>3</w:t>
            </w:r>
            <w:proofErr w:type="gramEnd"/>
          </w:p>
          <w:p w14:paraId="7B8F9FFB" w14:textId="77777777" w:rsidR="00FD1F95" w:rsidRDefault="00FD1F95" w:rsidP="00FD1F95">
            <w:pPr>
              <w:spacing w:after="0" w:line="240" w:lineRule="auto"/>
            </w:pPr>
            <w:r>
              <w:t xml:space="preserve">Enter the price of the product: </w:t>
            </w:r>
            <w:proofErr w:type="gramStart"/>
            <w:r>
              <w:t>5</w:t>
            </w:r>
            <w:proofErr w:type="gramEnd"/>
          </w:p>
          <w:p w14:paraId="4FF94809" w14:textId="6C693A8C" w:rsidR="00FD1F95" w:rsidRDefault="00FD1F95" w:rsidP="00FD1F95">
            <w:pPr>
              <w:spacing w:after="0" w:line="240" w:lineRule="auto"/>
            </w:pPr>
            <w:r>
              <w:t xml:space="preserve">Total Price is: </w:t>
            </w:r>
            <w:proofErr w:type="gramStart"/>
            <w:r>
              <w:t>15</w:t>
            </w:r>
            <w:proofErr w:type="gramEnd"/>
          </w:p>
          <w:p w14:paraId="294D51D2" w14:textId="77777777" w:rsidR="00FD1F95" w:rsidRDefault="00FD1F95" w:rsidP="00FD1F95">
            <w:pPr>
              <w:spacing w:after="0" w:line="240" w:lineRule="auto"/>
            </w:pPr>
          </w:p>
          <w:p w14:paraId="1648A2E2" w14:textId="39A6B98D" w:rsidR="00FD1F95" w:rsidRDefault="00FD1F95" w:rsidP="00FD1F95">
            <w:pPr>
              <w:spacing w:after="0" w:line="240" w:lineRule="auto"/>
            </w:pPr>
            <w:r>
              <w:t xml:space="preserve">Q5. Write a script "guess.cmd" which will ask </w:t>
            </w:r>
            <w:r w:rsidR="006240D6">
              <w:t xml:space="preserve">the </w:t>
            </w:r>
            <w:r>
              <w:t>user to input a number.</w:t>
            </w:r>
          </w:p>
          <w:p w14:paraId="7B9D776A" w14:textId="60BBA34A" w:rsidR="00FD1F95" w:rsidRDefault="00FD1F95" w:rsidP="00FD1F95">
            <w:pPr>
              <w:spacing w:after="0" w:line="240" w:lineRule="auto"/>
            </w:pPr>
            <w:proofErr w:type="gramStart"/>
            <w:r>
              <w:t>if</w:t>
            </w:r>
            <w:proofErr w:type="gramEnd"/>
            <w:r>
              <w:t xml:space="preserve"> the number is less than 25 display two low, if the number is higher than 25 print too high, if the number is equal to 25 </w:t>
            </w:r>
            <w:r w:rsidR="006240D6">
              <w:t>then</w:t>
            </w:r>
            <w:r>
              <w:t xml:space="preserve"> display you are the winner!</w:t>
            </w:r>
          </w:p>
          <w:p w14:paraId="62FB0A01" w14:textId="77777777" w:rsidR="00FD1F95" w:rsidRDefault="00FD1F95" w:rsidP="00FD1F95">
            <w:pPr>
              <w:spacing w:after="0" w:line="240" w:lineRule="auto"/>
            </w:pPr>
          </w:p>
          <w:p w14:paraId="53BBA2CD" w14:textId="77777777" w:rsidR="00FD1F95" w:rsidRDefault="00FD1F95" w:rsidP="00FD1F95">
            <w:pPr>
              <w:spacing w:after="0" w:line="240" w:lineRule="auto"/>
            </w:pPr>
          </w:p>
          <w:p w14:paraId="60617587" w14:textId="77777777" w:rsidR="00FD1F95" w:rsidRDefault="00FD1F95" w:rsidP="00FD1F95">
            <w:pPr>
              <w:spacing w:after="0" w:line="240" w:lineRule="auto"/>
            </w:pPr>
            <w:r>
              <w:t>Q6. Write a script "arguments.cmd" which will display the following text (using Script parameters):</w:t>
            </w:r>
          </w:p>
          <w:p w14:paraId="15E69AD5" w14:textId="77777777" w:rsidR="00FD1F95" w:rsidRDefault="00FD1F95" w:rsidP="00FD1F95">
            <w:pPr>
              <w:spacing w:after="0" w:line="240" w:lineRule="auto"/>
            </w:pPr>
          </w:p>
          <w:p w14:paraId="4ACE883D" w14:textId="18A05052" w:rsidR="00FD1F95" w:rsidRDefault="00FD1F95" w:rsidP="00FD1F95">
            <w:pPr>
              <w:spacing w:after="0" w:line="240" w:lineRule="auto"/>
            </w:pPr>
            <w:r>
              <w:t xml:space="preserve">Here are the arguments:(displays all the </w:t>
            </w:r>
            <w:r w:rsidR="006240D6">
              <w:t>arguments</w:t>
            </w:r>
            <w:r>
              <w:t>)</w:t>
            </w:r>
          </w:p>
          <w:p w14:paraId="704D621A" w14:textId="77777777" w:rsidR="00FD1F95" w:rsidRDefault="00FD1F95" w:rsidP="00FD1F95">
            <w:pPr>
              <w:spacing w:after="0" w:line="240" w:lineRule="auto"/>
            </w:pPr>
          </w:p>
          <w:p w14:paraId="63B96665" w14:textId="77777777" w:rsidR="00FD1F95" w:rsidRDefault="00FD1F95" w:rsidP="00FD1F95">
            <w:pPr>
              <w:spacing w:after="0" w:line="240" w:lineRule="auto"/>
            </w:pPr>
            <w:r>
              <w:t>Q7. Write a script that counts from 1 to 10 in increments of 2 using a FOR /L loop.</w:t>
            </w:r>
          </w:p>
          <w:p w14:paraId="5A9A20B5" w14:textId="77777777" w:rsidR="00FD1F95" w:rsidRDefault="00FD1F95" w:rsidP="00FD1F95">
            <w:pPr>
              <w:spacing w:after="0" w:line="240" w:lineRule="auto"/>
            </w:pPr>
          </w:p>
          <w:p w14:paraId="18C6A3C1" w14:textId="65E5AECC" w:rsidR="00FD1F95" w:rsidRDefault="00FD1F95" w:rsidP="00FD1F95">
            <w:r>
              <w:t>Q8. Write a script that iterates through all files in a directory and echoes each filename.</w:t>
            </w:r>
          </w:p>
          <w:p w14:paraId="0B640694" w14:textId="77777777" w:rsidR="00FD1F95" w:rsidRDefault="00FD1F95" w:rsidP="00FD1F95"/>
          <w:p w14:paraId="3AF868B9" w14:textId="77777777" w:rsidR="00F63F03" w:rsidRDefault="00F63F03" w:rsidP="00F63F03">
            <w:pPr>
              <w:spacing w:after="0" w:line="240" w:lineRule="auto"/>
            </w:pPr>
          </w:p>
          <w:p w14:paraId="66D64397" w14:textId="77777777" w:rsidR="00F63F03" w:rsidRDefault="00F63F03" w:rsidP="00F63F03">
            <w:pPr>
              <w:spacing w:after="0" w:line="240" w:lineRule="auto"/>
            </w:pPr>
            <w:r>
              <w:t xml:space="preserve">Ans1. </w:t>
            </w:r>
          </w:p>
          <w:p w14:paraId="44EBF583" w14:textId="77777777" w:rsidR="00F63F03" w:rsidRDefault="00F63F03" w:rsidP="00F63F03">
            <w:pPr>
              <w:spacing w:after="0" w:line="240" w:lineRule="auto"/>
            </w:pPr>
            <w:r>
              <w:t xml:space="preserve">mkdir </w:t>
            </w:r>
            <w:proofErr w:type="spellStart"/>
            <w:r>
              <w:t>windowScripting</w:t>
            </w:r>
            <w:proofErr w:type="spellEnd"/>
          </w:p>
          <w:p w14:paraId="2B366D85" w14:textId="77777777" w:rsidR="00F63F03" w:rsidRDefault="00F63F03" w:rsidP="00F63F03">
            <w:pPr>
              <w:spacing w:after="0" w:line="240" w:lineRule="auto"/>
            </w:pPr>
            <w:r>
              <w:t xml:space="preserve">cd </w:t>
            </w:r>
            <w:proofErr w:type="spellStart"/>
            <w:r>
              <w:t>windowScripting</w:t>
            </w:r>
            <w:proofErr w:type="spellEnd"/>
          </w:p>
          <w:p w14:paraId="6214535E" w14:textId="77777777" w:rsidR="00F63F03" w:rsidRDefault="00F63F03" w:rsidP="00F63F03">
            <w:pPr>
              <w:spacing w:after="0" w:line="240" w:lineRule="auto"/>
            </w:pPr>
          </w:p>
          <w:p w14:paraId="40CF2500" w14:textId="77777777" w:rsidR="00F63F03" w:rsidRDefault="00F63F03" w:rsidP="00F63F03">
            <w:pPr>
              <w:spacing w:after="0" w:line="240" w:lineRule="auto"/>
            </w:pPr>
            <w:r>
              <w:t xml:space="preserve">Ans2. </w:t>
            </w:r>
          </w:p>
          <w:p w14:paraId="65CB4165" w14:textId="77777777" w:rsidR="00F63F03" w:rsidRDefault="00F63F03" w:rsidP="00F63F03">
            <w:pPr>
              <w:spacing w:after="0" w:line="240" w:lineRule="auto"/>
            </w:pPr>
            <w:r>
              <w:t>notepad intro.cmd</w:t>
            </w:r>
          </w:p>
          <w:p w14:paraId="4198BC13" w14:textId="77777777" w:rsidR="00F63F03" w:rsidRDefault="00F63F03" w:rsidP="00F63F03">
            <w:pPr>
              <w:spacing w:after="0" w:line="240" w:lineRule="auto"/>
            </w:pPr>
          </w:p>
          <w:p w14:paraId="1B73EC76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49433040" w14:textId="77777777" w:rsidR="00F63F03" w:rsidRDefault="00F63F03" w:rsidP="00F63F03">
            <w:pPr>
              <w:spacing w:after="0" w:line="240" w:lineRule="auto"/>
            </w:pPr>
            <w:r>
              <w:t>set name=Pratham Garg</w:t>
            </w:r>
          </w:p>
          <w:p w14:paraId="319EE8BC" w14:textId="77777777" w:rsidR="00F63F03" w:rsidRDefault="00F63F03" w:rsidP="00F63F03">
            <w:pPr>
              <w:spacing w:after="0" w:line="240" w:lineRule="auto"/>
            </w:pPr>
            <w:r>
              <w:t>echo My name is %name%</w:t>
            </w:r>
          </w:p>
          <w:p w14:paraId="385333D6" w14:textId="77777777" w:rsidR="00F63F03" w:rsidRDefault="00F63F03" w:rsidP="00F63F03">
            <w:pPr>
              <w:spacing w:after="0" w:line="240" w:lineRule="auto"/>
            </w:pPr>
          </w:p>
          <w:p w14:paraId="6AF873C7" w14:textId="77777777" w:rsidR="00F63F03" w:rsidRDefault="00F63F03" w:rsidP="00F63F03">
            <w:pPr>
              <w:spacing w:after="0" w:line="240" w:lineRule="auto"/>
            </w:pPr>
            <w:r>
              <w:t xml:space="preserve">Ans3. </w:t>
            </w:r>
          </w:p>
          <w:p w14:paraId="587E8DBB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0A102344" w14:textId="77777777" w:rsidR="00F63F03" w:rsidRDefault="00F63F03" w:rsidP="00F63F03">
            <w:pPr>
              <w:spacing w:after="0" w:line="240" w:lineRule="auto"/>
            </w:pPr>
            <w:r>
              <w:t xml:space="preserve">echo This line is </w:t>
            </w:r>
            <w:proofErr w:type="spellStart"/>
            <w:r>
              <w:t>speci</w:t>
            </w:r>
            <w:proofErr w:type="spellEnd"/>
            <w:r>
              <w:t>^&amp;l.</w:t>
            </w:r>
          </w:p>
          <w:p w14:paraId="2825A37F" w14:textId="77777777" w:rsidR="00F63F03" w:rsidRDefault="00F63F03" w:rsidP="00F63F03">
            <w:pPr>
              <w:spacing w:after="0" w:line="240" w:lineRule="auto"/>
            </w:pPr>
          </w:p>
          <w:p w14:paraId="46FE1707" w14:textId="77777777" w:rsidR="00F63F03" w:rsidRDefault="00F63F03" w:rsidP="00F63F03">
            <w:pPr>
              <w:spacing w:after="0" w:line="240" w:lineRule="auto"/>
            </w:pPr>
            <w:r>
              <w:t xml:space="preserve">Ans4. </w:t>
            </w:r>
          </w:p>
          <w:p w14:paraId="1CC643DB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7D25FA01" w14:textId="77777777" w:rsidR="00F63F03" w:rsidRDefault="00F63F03" w:rsidP="00F63F03">
            <w:pPr>
              <w:spacing w:after="0" w:line="240" w:lineRule="auto"/>
            </w:pPr>
          </w:p>
          <w:p w14:paraId="34F4E336" w14:textId="77777777" w:rsidR="00F63F03" w:rsidRDefault="00F63F03" w:rsidP="00F63F03">
            <w:pPr>
              <w:spacing w:after="0" w:line="240" w:lineRule="auto"/>
            </w:pPr>
            <w:r>
              <w:t xml:space="preserve">set /p number=Enter the number of products: </w:t>
            </w:r>
          </w:p>
          <w:p w14:paraId="31BD695B" w14:textId="77777777" w:rsidR="00F63F03" w:rsidRDefault="00F63F03" w:rsidP="00F63F03">
            <w:pPr>
              <w:spacing w:after="0" w:line="240" w:lineRule="auto"/>
            </w:pPr>
            <w:r>
              <w:t xml:space="preserve">set /p price=Enter the price of the product: </w:t>
            </w:r>
          </w:p>
          <w:p w14:paraId="4A7FA0A0" w14:textId="77777777" w:rsidR="00F63F03" w:rsidRDefault="00F63F03" w:rsidP="00F63F03">
            <w:pPr>
              <w:spacing w:after="0" w:line="240" w:lineRule="auto"/>
            </w:pPr>
            <w:r>
              <w:t>set /a total=number*price</w:t>
            </w:r>
          </w:p>
          <w:p w14:paraId="1D41E86D" w14:textId="3FFB67A3" w:rsidR="00F63F03" w:rsidRDefault="00F63F03" w:rsidP="00F63F03">
            <w:pPr>
              <w:spacing w:after="0" w:line="240" w:lineRule="auto"/>
            </w:pPr>
            <w:r>
              <w:t xml:space="preserve">echo Total Price </w:t>
            </w:r>
            <w:r w:rsidR="00CD4D55">
              <w:t>is:</w:t>
            </w:r>
            <w:r>
              <w:t xml:space="preserve"> %total%</w:t>
            </w:r>
          </w:p>
          <w:p w14:paraId="047E7053" w14:textId="77777777" w:rsidR="00F63F03" w:rsidRDefault="00F63F03" w:rsidP="00F63F03">
            <w:pPr>
              <w:spacing w:after="0" w:line="240" w:lineRule="auto"/>
            </w:pPr>
          </w:p>
          <w:p w14:paraId="01A7C1A6" w14:textId="77777777" w:rsidR="00F63F03" w:rsidRDefault="00F63F03" w:rsidP="00F63F03">
            <w:pPr>
              <w:spacing w:after="0" w:line="240" w:lineRule="auto"/>
            </w:pPr>
            <w:r>
              <w:t xml:space="preserve">Ans5. </w:t>
            </w:r>
          </w:p>
          <w:p w14:paraId="1BBCB833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31F34D87" w14:textId="77777777" w:rsidR="00F63F03" w:rsidRDefault="00F63F03" w:rsidP="00F63F03">
            <w:pPr>
              <w:spacing w:after="0" w:line="240" w:lineRule="auto"/>
            </w:pPr>
          </w:p>
          <w:p w14:paraId="5DF20095" w14:textId="77777777" w:rsidR="00F63F03" w:rsidRDefault="00F63F03" w:rsidP="00F63F03">
            <w:pPr>
              <w:spacing w:after="0" w:line="240" w:lineRule="auto"/>
            </w:pPr>
            <w:r>
              <w:t xml:space="preserve">set /p num=Enter </w:t>
            </w:r>
            <w:proofErr w:type="gramStart"/>
            <w:r>
              <w:t>a number of</w:t>
            </w:r>
            <w:proofErr w:type="gramEnd"/>
            <w:r>
              <w:t xml:space="preserve">: </w:t>
            </w:r>
          </w:p>
          <w:p w14:paraId="280D2FBB" w14:textId="77777777" w:rsidR="00F63F03" w:rsidRDefault="00F63F03" w:rsidP="00F63F03">
            <w:pPr>
              <w:spacing w:after="0" w:line="240" w:lineRule="auto"/>
            </w:pPr>
          </w:p>
          <w:p w14:paraId="1CECE1C4" w14:textId="77777777" w:rsidR="00F63F03" w:rsidRDefault="00F63F03" w:rsidP="00F63F03">
            <w:pPr>
              <w:spacing w:after="0" w:line="240" w:lineRule="auto"/>
            </w:pPr>
            <w:r>
              <w:t xml:space="preserve">if %num% </w:t>
            </w:r>
            <w:proofErr w:type="spellStart"/>
            <w:r>
              <w:t>equ</w:t>
            </w:r>
            <w:proofErr w:type="spellEnd"/>
            <w:r>
              <w:t xml:space="preserve"> 25 (</w:t>
            </w:r>
          </w:p>
          <w:p w14:paraId="469DE4F5" w14:textId="77777777" w:rsidR="00F63F03" w:rsidRDefault="00F63F03" w:rsidP="00F63F03">
            <w:pPr>
              <w:spacing w:after="0" w:line="240" w:lineRule="auto"/>
            </w:pPr>
            <w:r>
              <w:t xml:space="preserve">    echo You are the </w:t>
            </w:r>
            <w:proofErr w:type="gramStart"/>
            <w:r>
              <w:t>winner</w:t>
            </w:r>
            <w:proofErr w:type="gramEnd"/>
          </w:p>
          <w:p w14:paraId="32657328" w14:textId="77777777" w:rsidR="00F63F03" w:rsidRDefault="00F63F03" w:rsidP="00F63F03">
            <w:pPr>
              <w:spacing w:after="0" w:line="240" w:lineRule="auto"/>
            </w:pPr>
            <w:r>
              <w:t xml:space="preserve">) </w:t>
            </w:r>
            <w:proofErr w:type="gramStart"/>
            <w:r>
              <w:t>else</w:t>
            </w:r>
            <w:proofErr w:type="gramEnd"/>
            <w:r>
              <w:t xml:space="preserve"> if %num% </w:t>
            </w:r>
            <w:proofErr w:type="spellStart"/>
            <w:r>
              <w:t>gtr</w:t>
            </w:r>
            <w:proofErr w:type="spellEnd"/>
            <w:r>
              <w:t xml:space="preserve"> 25 (</w:t>
            </w:r>
          </w:p>
          <w:p w14:paraId="78FF8B70" w14:textId="77777777" w:rsidR="00F63F03" w:rsidRDefault="00F63F03" w:rsidP="00F63F03">
            <w:pPr>
              <w:spacing w:after="0" w:line="240" w:lineRule="auto"/>
            </w:pPr>
            <w:r>
              <w:t xml:space="preserve">    echo Number is too </w:t>
            </w:r>
            <w:proofErr w:type="gramStart"/>
            <w:r>
              <w:t>high</w:t>
            </w:r>
            <w:proofErr w:type="gramEnd"/>
          </w:p>
          <w:p w14:paraId="7E953395" w14:textId="77777777" w:rsidR="00F63F03" w:rsidRDefault="00F63F03" w:rsidP="00F63F03">
            <w:pPr>
              <w:spacing w:after="0" w:line="240" w:lineRule="auto"/>
            </w:pPr>
            <w:r>
              <w:t xml:space="preserve">) </w:t>
            </w:r>
            <w:proofErr w:type="gramStart"/>
            <w:r>
              <w:t>else</w:t>
            </w:r>
            <w:proofErr w:type="gramEnd"/>
            <w:r>
              <w:t xml:space="preserve"> (</w:t>
            </w:r>
          </w:p>
          <w:p w14:paraId="3CE8CA8C" w14:textId="77777777" w:rsidR="00F63F03" w:rsidRDefault="00F63F03" w:rsidP="00F63F03">
            <w:pPr>
              <w:spacing w:after="0" w:line="240" w:lineRule="auto"/>
            </w:pPr>
            <w:r>
              <w:t xml:space="preserve">    echo Number is too </w:t>
            </w:r>
            <w:proofErr w:type="gramStart"/>
            <w:r>
              <w:t>low</w:t>
            </w:r>
            <w:proofErr w:type="gramEnd"/>
          </w:p>
          <w:p w14:paraId="49AF3A98" w14:textId="77777777" w:rsidR="00F63F03" w:rsidRDefault="00F63F03" w:rsidP="00F63F03">
            <w:pPr>
              <w:spacing w:after="0" w:line="240" w:lineRule="auto"/>
            </w:pPr>
            <w:r>
              <w:t>)</w:t>
            </w:r>
          </w:p>
          <w:p w14:paraId="6267BBF9" w14:textId="77777777" w:rsidR="00F63F03" w:rsidRDefault="00F63F03" w:rsidP="00F63F03">
            <w:pPr>
              <w:spacing w:after="0" w:line="240" w:lineRule="auto"/>
            </w:pPr>
          </w:p>
          <w:p w14:paraId="40A328BB" w14:textId="77777777" w:rsidR="00F63F03" w:rsidRDefault="00F63F03" w:rsidP="00F63F03">
            <w:pPr>
              <w:spacing w:after="0" w:line="240" w:lineRule="auto"/>
            </w:pPr>
            <w:r>
              <w:t xml:space="preserve">Ans6. </w:t>
            </w:r>
          </w:p>
          <w:p w14:paraId="4E5E6FA4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17EDBB06" w14:textId="77777777" w:rsidR="00F63F03" w:rsidRDefault="00F63F03" w:rsidP="00F63F03">
            <w:pPr>
              <w:spacing w:after="0" w:line="240" w:lineRule="auto"/>
            </w:pPr>
          </w:p>
          <w:p w14:paraId="162CA3DB" w14:textId="77777777" w:rsidR="00F63F03" w:rsidRDefault="00F63F03" w:rsidP="00F63F03">
            <w:pPr>
              <w:spacing w:after="0" w:line="240" w:lineRule="auto"/>
            </w:pPr>
            <w:r>
              <w:t>echo Here are the arguments: %*</w:t>
            </w:r>
          </w:p>
          <w:p w14:paraId="4996D7C2" w14:textId="77777777" w:rsidR="00F63F03" w:rsidRDefault="00F63F03" w:rsidP="00F63F03">
            <w:pPr>
              <w:spacing w:after="0" w:line="240" w:lineRule="auto"/>
            </w:pPr>
          </w:p>
          <w:p w14:paraId="3AE00717" w14:textId="77777777" w:rsidR="00F63F03" w:rsidRDefault="00F63F03" w:rsidP="00F63F03">
            <w:pPr>
              <w:spacing w:after="0" w:line="240" w:lineRule="auto"/>
            </w:pPr>
            <w:r>
              <w:t xml:space="preserve">Ans7. </w:t>
            </w:r>
          </w:p>
          <w:p w14:paraId="3F7CE07C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34BCDACD" w14:textId="77777777" w:rsidR="00F63F03" w:rsidRDefault="00F63F03" w:rsidP="00F63F03">
            <w:pPr>
              <w:spacing w:after="0" w:line="240" w:lineRule="auto"/>
            </w:pPr>
            <w:r>
              <w:t>for /L %%x in (1, 2, 10) do (</w:t>
            </w:r>
          </w:p>
          <w:p w14:paraId="4C22B793" w14:textId="77777777" w:rsidR="00F63F03" w:rsidRDefault="00F63F03" w:rsidP="00F63F03">
            <w:pPr>
              <w:spacing w:after="0" w:line="240" w:lineRule="auto"/>
            </w:pPr>
            <w:r>
              <w:t xml:space="preserve">    echo %%</w:t>
            </w:r>
            <w:proofErr w:type="gramStart"/>
            <w:r>
              <w:t>x</w:t>
            </w:r>
            <w:proofErr w:type="gramEnd"/>
          </w:p>
          <w:p w14:paraId="6AE958B8" w14:textId="77777777" w:rsidR="00F63F03" w:rsidRDefault="00F63F03" w:rsidP="00F63F03">
            <w:pPr>
              <w:spacing w:after="0" w:line="240" w:lineRule="auto"/>
            </w:pPr>
            <w:r>
              <w:t>)</w:t>
            </w:r>
          </w:p>
          <w:p w14:paraId="14FD6E47" w14:textId="77777777" w:rsidR="00F63F03" w:rsidRDefault="00F63F03" w:rsidP="00F63F03">
            <w:pPr>
              <w:spacing w:after="0" w:line="240" w:lineRule="auto"/>
            </w:pPr>
          </w:p>
          <w:p w14:paraId="597C4EC4" w14:textId="77777777" w:rsidR="00F63F03" w:rsidRDefault="00F63F03" w:rsidP="00F63F03">
            <w:pPr>
              <w:spacing w:after="0" w:line="240" w:lineRule="auto"/>
            </w:pPr>
            <w:r>
              <w:t xml:space="preserve">Ans8. </w:t>
            </w:r>
          </w:p>
          <w:p w14:paraId="10E69F28" w14:textId="77777777" w:rsidR="00F63F03" w:rsidRDefault="00F63F03" w:rsidP="00F63F03">
            <w:pPr>
              <w:spacing w:after="0" w:line="240" w:lineRule="auto"/>
            </w:pPr>
            <w:r>
              <w:t>@echo off</w:t>
            </w:r>
          </w:p>
          <w:p w14:paraId="7A746EDC" w14:textId="77777777" w:rsidR="00F63F03" w:rsidRDefault="00F63F03" w:rsidP="00F63F03">
            <w:pPr>
              <w:spacing w:after="0" w:line="240" w:lineRule="auto"/>
            </w:pPr>
            <w:r>
              <w:t>for %%F in (*) do (</w:t>
            </w:r>
          </w:p>
          <w:p w14:paraId="5FCDEA00" w14:textId="77777777" w:rsidR="00F63F03" w:rsidRDefault="00F63F03" w:rsidP="00F63F03">
            <w:pPr>
              <w:spacing w:after="0" w:line="240" w:lineRule="auto"/>
            </w:pPr>
            <w:r>
              <w:t xml:space="preserve">    echo %%</w:t>
            </w:r>
            <w:proofErr w:type="gramStart"/>
            <w:r>
              <w:t>F</w:t>
            </w:r>
            <w:proofErr w:type="gramEnd"/>
          </w:p>
          <w:p w14:paraId="178DD902" w14:textId="77777777" w:rsidR="00613995" w:rsidRDefault="00F63F03">
            <w:r>
              <w:t>)</w:t>
            </w:r>
          </w:p>
          <w:p w14:paraId="3461D779" w14:textId="4362E115" w:rsidR="00F63F03" w:rsidRDefault="00F63F03"/>
        </w:tc>
        <w:tc>
          <w:tcPr>
            <w:tcW w:w="2857" w:type="dxa"/>
            <w:gridSpan w:val="2"/>
          </w:tcPr>
          <w:p w14:paraId="1ED34C2C" w14:textId="77777777" w:rsidR="00E51703" w:rsidRDefault="00E51703"/>
          <w:p w14:paraId="061622BE" w14:textId="77777777" w:rsidR="00613995" w:rsidRDefault="009D658E">
            <w:r>
              <w:t xml:space="preserve">Work individually and then </w:t>
            </w:r>
            <w:r w:rsidR="008E0896">
              <w:t>combine their solution to get the correct answer.</w:t>
            </w:r>
          </w:p>
          <w:p w14:paraId="3CF2D8B6" w14:textId="49DB26CB" w:rsidR="008E0896" w:rsidRDefault="008E0896"/>
        </w:tc>
      </w:tr>
      <w:tr w:rsidR="00E51703" w14:paraId="79A9E39B" w14:textId="77777777" w:rsidTr="685AF67A">
        <w:trPr>
          <w:trHeight w:val="140"/>
        </w:trPr>
        <w:tc>
          <w:tcPr>
            <w:tcW w:w="1615" w:type="dxa"/>
            <w:shd w:val="clear" w:color="auto" w:fill="D9D9D9" w:themeFill="background1" w:themeFillShade="D9"/>
          </w:tcPr>
          <w:p w14:paraId="0FB78278" w14:textId="77777777" w:rsidR="00E51703" w:rsidRDefault="00E51703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0A28FC62" w14:textId="77777777" w:rsidR="00E51703" w:rsidRDefault="00E51703">
            <w:r>
              <w:rPr>
                <w:b/>
              </w:rPr>
              <w:t>ACTIVITY 2:</w:t>
            </w:r>
          </w:p>
        </w:tc>
      </w:tr>
      <w:tr w:rsidR="00E54BD7" w14:paraId="1FC39945" w14:textId="77777777" w:rsidTr="685AF67A">
        <w:trPr>
          <w:trHeight w:val="1921"/>
        </w:trPr>
        <w:tc>
          <w:tcPr>
            <w:tcW w:w="1615" w:type="dxa"/>
          </w:tcPr>
          <w:p w14:paraId="0562CB0E" w14:textId="791DA0AE" w:rsidR="00E54BD7" w:rsidRDefault="00E54BD7" w:rsidP="00E54BD7"/>
        </w:tc>
        <w:tc>
          <w:tcPr>
            <w:tcW w:w="2775" w:type="dxa"/>
          </w:tcPr>
          <w:p w14:paraId="34CE0A41" w14:textId="560E2E93" w:rsidR="00E54BD7" w:rsidRDefault="00E54BD7" w:rsidP="00E54BD7"/>
        </w:tc>
        <w:tc>
          <w:tcPr>
            <w:tcW w:w="3543" w:type="dxa"/>
          </w:tcPr>
          <w:p w14:paraId="62EBF3C5" w14:textId="00AA26E8" w:rsidR="00E54BD7" w:rsidRDefault="00E54BD7" w:rsidP="00E54BD7"/>
        </w:tc>
        <w:tc>
          <w:tcPr>
            <w:tcW w:w="2857" w:type="dxa"/>
            <w:gridSpan w:val="2"/>
          </w:tcPr>
          <w:p w14:paraId="6D98A12B" w14:textId="1AA330C8" w:rsidR="00E54BD7" w:rsidRDefault="00E54BD7" w:rsidP="00E54BD7"/>
        </w:tc>
      </w:tr>
      <w:tr w:rsidR="00E54BD7" w14:paraId="6A94897A" w14:textId="77777777" w:rsidTr="685AF67A">
        <w:trPr>
          <w:trHeight w:val="283"/>
        </w:trPr>
        <w:tc>
          <w:tcPr>
            <w:tcW w:w="1615" w:type="dxa"/>
            <w:shd w:val="clear" w:color="auto" w:fill="D9D9D9" w:themeFill="background1" w:themeFillShade="D9"/>
          </w:tcPr>
          <w:p w14:paraId="2946DB82" w14:textId="77777777" w:rsidR="00E54BD7" w:rsidRDefault="00E54BD7" w:rsidP="00E54BD7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72149502" w14:textId="77777777" w:rsidR="00E54BD7" w:rsidRDefault="00E54BD7" w:rsidP="00E54BD7">
            <w:r>
              <w:rPr>
                <w:b/>
              </w:rPr>
              <w:t>ACTIVITY 3:</w:t>
            </w:r>
          </w:p>
        </w:tc>
      </w:tr>
      <w:tr w:rsidR="00E54BD7" w14:paraId="5997CC1D" w14:textId="77777777" w:rsidTr="685AF67A">
        <w:trPr>
          <w:trHeight w:val="1773"/>
        </w:trPr>
        <w:tc>
          <w:tcPr>
            <w:tcW w:w="1615" w:type="dxa"/>
          </w:tcPr>
          <w:p w14:paraId="110FFD37" w14:textId="6704ABC3" w:rsidR="00E54BD7" w:rsidRPr="00FD5B52" w:rsidRDefault="00E54BD7" w:rsidP="00E54BD7">
            <w:pPr>
              <w:rPr>
                <w:b/>
              </w:rPr>
            </w:pPr>
          </w:p>
        </w:tc>
        <w:tc>
          <w:tcPr>
            <w:tcW w:w="2775" w:type="dxa"/>
          </w:tcPr>
          <w:p w14:paraId="6B699379" w14:textId="0340C650" w:rsidR="00E54BD7" w:rsidRPr="00E54BD7" w:rsidRDefault="00E54BD7" w:rsidP="00E54BD7">
            <w:pPr>
              <w:rPr>
                <w:bCs/>
              </w:rPr>
            </w:pPr>
          </w:p>
        </w:tc>
        <w:tc>
          <w:tcPr>
            <w:tcW w:w="3543" w:type="dxa"/>
          </w:tcPr>
          <w:p w14:paraId="3FE9F23F" w14:textId="0193195D" w:rsidR="00E54BD7" w:rsidRPr="00E54BD7" w:rsidRDefault="00E54BD7" w:rsidP="00E54BD7">
            <w:pPr>
              <w:rPr>
                <w:bCs/>
              </w:rPr>
            </w:pPr>
          </w:p>
        </w:tc>
        <w:tc>
          <w:tcPr>
            <w:tcW w:w="2857" w:type="dxa"/>
            <w:gridSpan w:val="2"/>
          </w:tcPr>
          <w:p w14:paraId="1F72F646" w14:textId="25BC1013" w:rsidR="00E54BD7" w:rsidRPr="00E54BD7" w:rsidRDefault="00E54BD7" w:rsidP="00E54BD7">
            <w:pPr>
              <w:rPr>
                <w:bCs/>
              </w:rPr>
            </w:pPr>
          </w:p>
        </w:tc>
      </w:tr>
      <w:tr w:rsidR="00E54BD7" w14:paraId="1BC32E07" w14:textId="77777777" w:rsidTr="685AF67A">
        <w:trPr>
          <w:trHeight w:val="255"/>
        </w:trPr>
        <w:tc>
          <w:tcPr>
            <w:tcW w:w="1615" w:type="dxa"/>
            <w:shd w:val="clear" w:color="auto" w:fill="D9D9D9" w:themeFill="background1" w:themeFillShade="D9"/>
          </w:tcPr>
          <w:p w14:paraId="08CE6F91" w14:textId="77777777" w:rsidR="00E54BD7" w:rsidRPr="004269F8" w:rsidRDefault="00E54BD7" w:rsidP="00E54BD7">
            <w:pPr>
              <w:rPr>
                <w:b/>
              </w:rPr>
            </w:pPr>
          </w:p>
        </w:tc>
        <w:tc>
          <w:tcPr>
            <w:tcW w:w="9175" w:type="dxa"/>
            <w:gridSpan w:val="4"/>
            <w:shd w:val="clear" w:color="auto" w:fill="D9D9D9" w:themeFill="background1" w:themeFillShade="D9"/>
          </w:tcPr>
          <w:p w14:paraId="57ED4F4B" w14:textId="77777777" w:rsidR="00E54BD7" w:rsidRPr="004269F8" w:rsidRDefault="00E54BD7" w:rsidP="00E54BD7">
            <w:pPr>
              <w:rPr>
                <w:b/>
              </w:rPr>
            </w:pPr>
            <w:r w:rsidRPr="004269F8">
              <w:rPr>
                <w:b/>
              </w:rPr>
              <w:t xml:space="preserve">CLOSING ACTIVITY:    </w:t>
            </w:r>
            <w:r>
              <w:rPr>
                <w:b/>
              </w:rPr>
              <w:t xml:space="preserve">    </w:t>
            </w:r>
          </w:p>
        </w:tc>
      </w:tr>
      <w:tr w:rsidR="00E54BD7" w14:paraId="61CDCEAD" w14:textId="77777777" w:rsidTr="685AF67A">
        <w:trPr>
          <w:trHeight w:val="1222"/>
        </w:trPr>
        <w:tc>
          <w:tcPr>
            <w:tcW w:w="1615" w:type="dxa"/>
          </w:tcPr>
          <w:p w14:paraId="6BB9E253" w14:textId="393E4A7B" w:rsidR="00E54BD7" w:rsidRDefault="00E54BD7" w:rsidP="00E54BD7"/>
        </w:tc>
        <w:tc>
          <w:tcPr>
            <w:tcW w:w="9175" w:type="dxa"/>
            <w:gridSpan w:val="4"/>
          </w:tcPr>
          <w:p w14:paraId="5C27FE75" w14:textId="77777777" w:rsidR="00E54BD7" w:rsidRDefault="00E54BD7" w:rsidP="00E54BD7"/>
          <w:p w14:paraId="4752B935" w14:textId="60AFFA74" w:rsidR="00C56F1C" w:rsidRDefault="00C56F1C" w:rsidP="00E54BD7">
            <w:r>
              <w:t xml:space="preserve">Divide the board into two </w:t>
            </w:r>
            <w:r w:rsidR="00FE50A2">
              <w:t>parts</w:t>
            </w:r>
            <w:r>
              <w:t xml:space="preserve"> and ask them to write down </w:t>
            </w:r>
            <w:r w:rsidR="00FE50A2">
              <w:t xml:space="preserve">the syntax we learned </w:t>
            </w:r>
            <w:r w:rsidR="003B33BB">
              <w:t>today on</w:t>
            </w:r>
            <w:r w:rsidR="00FE50A2">
              <w:t xml:space="preserve"> the left </w:t>
            </w:r>
            <w:proofErr w:type="gramStart"/>
            <w:r w:rsidR="00FE50A2">
              <w:t>half</w:t>
            </w:r>
            <w:proofErr w:type="gramEnd"/>
          </w:p>
          <w:p w14:paraId="23DE523C" w14:textId="5ACBE792" w:rsidR="00FE50A2" w:rsidRDefault="00FE50A2" w:rsidP="00E54BD7">
            <w:r>
              <w:t xml:space="preserve">And </w:t>
            </w:r>
            <w:r w:rsidR="003B33BB">
              <w:t xml:space="preserve">write its equivalent in Linux scripting on the </w:t>
            </w:r>
            <w:r w:rsidR="0061636E">
              <w:t>right-hand</w:t>
            </w:r>
            <w:r w:rsidR="003B33BB">
              <w:t xml:space="preserve"> side.</w:t>
            </w:r>
          </w:p>
        </w:tc>
      </w:tr>
      <w:tr w:rsidR="005E4C90" w:rsidRPr="004269F8" w14:paraId="05CDADD2" w14:textId="77777777" w:rsidTr="685AF67A">
        <w:trPr>
          <w:trHeight w:val="255"/>
        </w:trPr>
        <w:tc>
          <w:tcPr>
            <w:tcW w:w="10790" w:type="dxa"/>
            <w:gridSpan w:val="5"/>
            <w:shd w:val="clear" w:color="auto" w:fill="D9D9D9" w:themeFill="background1" w:themeFillShade="D9"/>
          </w:tcPr>
          <w:p w14:paraId="095A2809" w14:textId="77777777" w:rsidR="005E4C90" w:rsidRPr="004269F8" w:rsidRDefault="005E4C90" w:rsidP="005E4C90">
            <w:pPr>
              <w:rPr>
                <w:b/>
              </w:rPr>
            </w:pPr>
            <w:r>
              <w:rPr>
                <w:b/>
              </w:rPr>
              <w:t>POST-SESSION REFLECTION</w:t>
            </w:r>
            <w:r w:rsidRPr="004269F8">
              <w:rPr>
                <w:b/>
              </w:rPr>
              <w:t xml:space="preserve">:    </w:t>
            </w:r>
            <w:r>
              <w:rPr>
                <w:b/>
              </w:rPr>
              <w:t xml:space="preserve">    </w:t>
            </w:r>
          </w:p>
        </w:tc>
      </w:tr>
      <w:tr w:rsidR="005E4C90" w14:paraId="57994B21" w14:textId="77777777" w:rsidTr="685AF67A">
        <w:trPr>
          <w:trHeight w:val="1222"/>
        </w:trPr>
        <w:tc>
          <w:tcPr>
            <w:tcW w:w="10790" w:type="dxa"/>
            <w:gridSpan w:val="5"/>
          </w:tcPr>
          <w:p w14:paraId="637CFCF0" w14:textId="77777777" w:rsidR="005E4C90" w:rsidRDefault="005E4C90" w:rsidP="005E4C90">
            <w:r>
              <w:t>Take 3-5 minutes to briefly summarize your session. You may address any of these questions:</w:t>
            </w:r>
          </w:p>
          <w:p w14:paraId="08044EC2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 xml:space="preserve">What went well? </w:t>
            </w:r>
          </w:p>
          <w:p w14:paraId="4B9CEF76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 xml:space="preserve">What didn’t? </w:t>
            </w:r>
          </w:p>
          <w:p w14:paraId="44C37899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 xml:space="preserve">What did people say? </w:t>
            </w:r>
          </w:p>
          <w:p w14:paraId="4D32886B" w14:textId="77777777" w:rsidR="005E4C90" w:rsidRDefault="005E4C90" w:rsidP="005E4C90">
            <w:pPr>
              <w:pStyle w:val="ListParagraph"/>
              <w:numPr>
                <w:ilvl w:val="0"/>
                <w:numId w:val="1"/>
              </w:numPr>
            </w:pPr>
            <w:r>
              <w:t>What would you do differently next time?</w:t>
            </w:r>
          </w:p>
          <w:p w14:paraId="07547A01" w14:textId="7E870A73" w:rsidR="005E4C90" w:rsidRDefault="005E4C90" w:rsidP="2B63ECE2">
            <w:pPr>
              <w:pStyle w:val="ListParagraph"/>
              <w:numPr>
                <w:ilvl w:val="0"/>
                <w:numId w:val="1"/>
              </w:numPr>
            </w:pPr>
            <w:r>
              <w:t>What content / learning strategies will you cover in your next session?</w:t>
            </w:r>
          </w:p>
        </w:tc>
      </w:tr>
      <w:tr w:rsidR="005E4C90" w14:paraId="5043CB0F" w14:textId="77777777" w:rsidTr="685AF67A">
        <w:trPr>
          <w:trHeight w:val="2312"/>
        </w:trPr>
        <w:tc>
          <w:tcPr>
            <w:tcW w:w="10790" w:type="dxa"/>
            <w:gridSpan w:val="5"/>
          </w:tcPr>
          <w:p w14:paraId="07459315" w14:textId="6EF032A0" w:rsidR="00435376" w:rsidRDefault="00435376" w:rsidP="00973612"/>
        </w:tc>
      </w:tr>
    </w:tbl>
    <w:p w14:paraId="6537F28F" w14:textId="77777777" w:rsidR="00641C57" w:rsidRDefault="00641C57"/>
    <w:sectPr w:rsidR="00641C57" w:rsidSect="00454E56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74A5"/>
    <w:multiLevelType w:val="hybridMultilevel"/>
    <w:tmpl w:val="7B9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8A5"/>
    <w:multiLevelType w:val="hybridMultilevel"/>
    <w:tmpl w:val="D5220522"/>
    <w:lvl w:ilvl="0" w:tplc="E984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0A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102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16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86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7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7A5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C01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2A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94EAA"/>
    <w:multiLevelType w:val="hybridMultilevel"/>
    <w:tmpl w:val="82F2E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93158">
    <w:abstractNumId w:val="0"/>
  </w:num>
  <w:num w:numId="2" w16cid:durableId="1261908566">
    <w:abstractNumId w:val="1"/>
  </w:num>
  <w:num w:numId="3" w16cid:durableId="175007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1"/>
    <w:rsid w:val="000157C1"/>
    <w:rsid w:val="000441A0"/>
    <w:rsid w:val="00060604"/>
    <w:rsid w:val="00075F51"/>
    <w:rsid w:val="00084043"/>
    <w:rsid w:val="00085E54"/>
    <w:rsid w:val="00094CAF"/>
    <w:rsid w:val="000C2CF6"/>
    <w:rsid w:val="000C383B"/>
    <w:rsid w:val="000C4D0F"/>
    <w:rsid w:val="000E5D5C"/>
    <w:rsid w:val="000F740B"/>
    <w:rsid w:val="00103A7A"/>
    <w:rsid w:val="00111CB5"/>
    <w:rsid w:val="0012611D"/>
    <w:rsid w:val="00152702"/>
    <w:rsid w:val="00153AF8"/>
    <w:rsid w:val="001A2FB2"/>
    <w:rsid w:val="001A6972"/>
    <w:rsid w:val="001C4E4C"/>
    <w:rsid w:val="00200EEA"/>
    <w:rsid w:val="00204E8E"/>
    <w:rsid w:val="00214609"/>
    <w:rsid w:val="00215968"/>
    <w:rsid w:val="00222D25"/>
    <w:rsid w:val="002252AC"/>
    <w:rsid w:val="00226A96"/>
    <w:rsid w:val="0023420D"/>
    <w:rsid w:val="002435F6"/>
    <w:rsid w:val="00276AE4"/>
    <w:rsid w:val="003036E0"/>
    <w:rsid w:val="0032779C"/>
    <w:rsid w:val="00345376"/>
    <w:rsid w:val="00370A77"/>
    <w:rsid w:val="003837E4"/>
    <w:rsid w:val="003948F7"/>
    <w:rsid w:val="00397008"/>
    <w:rsid w:val="003A5235"/>
    <w:rsid w:val="003B33BB"/>
    <w:rsid w:val="003B7C17"/>
    <w:rsid w:val="003D3312"/>
    <w:rsid w:val="003E0D9C"/>
    <w:rsid w:val="003E53A4"/>
    <w:rsid w:val="00410C07"/>
    <w:rsid w:val="00414518"/>
    <w:rsid w:val="004269F8"/>
    <w:rsid w:val="00435376"/>
    <w:rsid w:val="00454E56"/>
    <w:rsid w:val="0045514A"/>
    <w:rsid w:val="0046311E"/>
    <w:rsid w:val="004760BE"/>
    <w:rsid w:val="004C2624"/>
    <w:rsid w:val="004D248B"/>
    <w:rsid w:val="004E4A45"/>
    <w:rsid w:val="00502CE9"/>
    <w:rsid w:val="00517D52"/>
    <w:rsid w:val="00527A2B"/>
    <w:rsid w:val="00542029"/>
    <w:rsid w:val="00560A19"/>
    <w:rsid w:val="00560C29"/>
    <w:rsid w:val="00567E49"/>
    <w:rsid w:val="005832D7"/>
    <w:rsid w:val="005A713C"/>
    <w:rsid w:val="005B0515"/>
    <w:rsid w:val="005E4C90"/>
    <w:rsid w:val="005E4D88"/>
    <w:rsid w:val="00606289"/>
    <w:rsid w:val="00613995"/>
    <w:rsid w:val="0061636E"/>
    <w:rsid w:val="006240D6"/>
    <w:rsid w:val="00641C57"/>
    <w:rsid w:val="00653960"/>
    <w:rsid w:val="00664D13"/>
    <w:rsid w:val="0067340E"/>
    <w:rsid w:val="00687671"/>
    <w:rsid w:val="006A189A"/>
    <w:rsid w:val="006A3C56"/>
    <w:rsid w:val="006A5FD7"/>
    <w:rsid w:val="006B7E75"/>
    <w:rsid w:val="006C7C82"/>
    <w:rsid w:val="006D321A"/>
    <w:rsid w:val="006D40D8"/>
    <w:rsid w:val="007337C7"/>
    <w:rsid w:val="00744088"/>
    <w:rsid w:val="007530E1"/>
    <w:rsid w:val="00755101"/>
    <w:rsid w:val="00773E12"/>
    <w:rsid w:val="007D6A15"/>
    <w:rsid w:val="007E232E"/>
    <w:rsid w:val="00807DC8"/>
    <w:rsid w:val="00831084"/>
    <w:rsid w:val="00870C48"/>
    <w:rsid w:val="008767A1"/>
    <w:rsid w:val="00892BEA"/>
    <w:rsid w:val="008954F4"/>
    <w:rsid w:val="008E0896"/>
    <w:rsid w:val="008E3594"/>
    <w:rsid w:val="008E6C9F"/>
    <w:rsid w:val="008F4554"/>
    <w:rsid w:val="00921FB5"/>
    <w:rsid w:val="009313DC"/>
    <w:rsid w:val="00973612"/>
    <w:rsid w:val="00980315"/>
    <w:rsid w:val="00986204"/>
    <w:rsid w:val="009B16C5"/>
    <w:rsid w:val="009B1863"/>
    <w:rsid w:val="009D658E"/>
    <w:rsid w:val="009E1621"/>
    <w:rsid w:val="009E752A"/>
    <w:rsid w:val="009F4729"/>
    <w:rsid w:val="00A01D76"/>
    <w:rsid w:val="00A12582"/>
    <w:rsid w:val="00A1776F"/>
    <w:rsid w:val="00A214B9"/>
    <w:rsid w:val="00A369AD"/>
    <w:rsid w:val="00A43183"/>
    <w:rsid w:val="00A47243"/>
    <w:rsid w:val="00A50DD8"/>
    <w:rsid w:val="00A55BE2"/>
    <w:rsid w:val="00A740F1"/>
    <w:rsid w:val="00A83527"/>
    <w:rsid w:val="00A941BB"/>
    <w:rsid w:val="00AC3C9C"/>
    <w:rsid w:val="00B10A1E"/>
    <w:rsid w:val="00B15D3A"/>
    <w:rsid w:val="00B45E30"/>
    <w:rsid w:val="00BA6858"/>
    <w:rsid w:val="00BF6F96"/>
    <w:rsid w:val="00C073FD"/>
    <w:rsid w:val="00C1012B"/>
    <w:rsid w:val="00C137EC"/>
    <w:rsid w:val="00C31D8B"/>
    <w:rsid w:val="00C331D1"/>
    <w:rsid w:val="00C36212"/>
    <w:rsid w:val="00C56F1C"/>
    <w:rsid w:val="00C67F1F"/>
    <w:rsid w:val="00C83DF1"/>
    <w:rsid w:val="00CD1888"/>
    <w:rsid w:val="00CD4D55"/>
    <w:rsid w:val="00D626A3"/>
    <w:rsid w:val="00D7507B"/>
    <w:rsid w:val="00D81701"/>
    <w:rsid w:val="00D83EE1"/>
    <w:rsid w:val="00DB79DF"/>
    <w:rsid w:val="00DD4969"/>
    <w:rsid w:val="00DD691E"/>
    <w:rsid w:val="00DE1169"/>
    <w:rsid w:val="00DF0BC9"/>
    <w:rsid w:val="00E33E5E"/>
    <w:rsid w:val="00E46B9F"/>
    <w:rsid w:val="00E51703"/>
    <w:rsid w:val="00E54BD7"/>
    <w:rsid w:val="00E670B6"/>
    <w:rsid w:val="00E750F5"/>
    <w:rsid w:val="00E751D5"/>
    <w:rsid w:val="00E93FDA"/>
    <w:rsid w:val="00EE7765"/>
    <w:rsid w:val="00F23D8E"/>
    <w:rsid w:val="00F63F03"/>
    <w:rsid w:val="00F77E3B"/>
    <w:rsid w:val="00F951E0"/>
    <w:rsid w:val="00FA6E60"/>
    <w:rsid w:val="00FD1F95"/>
    <w:rsid w:val="00FD46BD"/>
    <w:rsid w:val="00FD50BD"/>
    <w:rsid w:val="00FD5B52"/>
    <w:rsid w:val="00FE50A2"/>
    <w:rsid w:val="00FF0E1A"/>
    <w:rsid w:val="00FF76CB"/>
    <w:rsid w:val="0784D7FA"/>
    <w:rsid w:val="0C37DA38"/>
    <w:rsid w:val="0DF4197E"/>
    <w:rsid w:val="0F437999"/>
    <w:rsid w:val="0F8FE9DF"/>
    <w:rsid w:val="12F30317"/>
    <w:rsid w:val="17E343D6"/>
    <w:rsid w:val="1A997973"/>
    <w:rsid w:val="1E40571C"/>
    <w:rsid w:val="211679AE"/>
    <w:rsid w:val="265F44F8"/>
    <w:rsid w:val="26839383"/>
    <w:rsid w:val="286B4B3F"/>
    <w:rsid w:val="2B63ECE2"/>
    <w:rsid w:val="2B7E1344"/>
    <w:rsid w:val="2FF10700"/>
    <w:rsid w:val="318A8EFC"/>
    <w:rsid w:val="33265F5D"/>
    <w:rsid w:val="362C8839"/>
    <w:rsid w:val="3BE452B2"/>
    <w:rsid w:val="3C87FA01"/>
    <w:rsid w:val="3F60CF2A"/>
    <w:rsid w:val="4DBFF51A"/>
    <w:rsid w:val="53E7F9E5"/>
    <w:rsid w:val="64F1E0A2"/>
    <w:rsid w:val="685AF67A"/>
    <w:rsid w:val="70A1BB59"/>
    <w:rsid w:val="76D7E198"/>
    <w:rsid w:val="795744BF"/>
    <w:rsid w:val="7A10CE4C"/>
    <w:rsid w:val="7BDDEE6E"/>
    <w:rsid w:val="7C62E6B4"/>
    <w:rsid w:val="7E769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0D902"/>
  <w15:docId w15:val="{D74143CD-DC3F-4B80-9B72-05CAD61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Jaworski%201\Downloads\2020%20Session%20Plan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0A06-827B-4729-AF60-91A2F32FE85C}"/>
      </w:docPartPr>
      <w:docPartBody>
        <w:p w:rsidR="007A2FC8" w:rsidRDefault="007A2FC8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FC8"/>
    <w:rsid w:val="002C133B"/>
    <w:rsid w:val="007A2FC8"/>
    <w:rsid w:val="00B3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6B6F2770F1246A29E9BF5509D9ABD" ma:contentTypeVersion="16" ma:contentTypeDescription="Create a new document." ma:contentTypeScope="" ma:versionID="7e3f1de42b75312e38a5cc267f77ea5e">
  <xsd:schema xmlns:xsd="http://www.w3.org/2001/XMLSchema" xmlns:xs="http://www.w3.org/2001/XMLSchema" xmlns:p="http://schemas.microsoft.com/office/2006/metadata/properties" xmlns:ns2="6b354e61-a8cd-4cf8-9301-19e891d0bd00" xmlns:ns3="7c185423-5e33-48fd-96b7-1f75ca866670" targetNamespace="http://schemas.microsoft.com/office/2006/metadata/properties" ma:root="true" ma:fieldsID="9e567fca61cddc049e5a0cb955a51bb4" ns2:_="" ns3:_="">
    <xsd:import namespace="6b354e61-a8cd-4cf8-9301-19e891d0bd00"/>
    <xsd:import namespace="7c185423-5e33-48fd-96b7-1f75ca866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54e61-a8cd-4cf8-9301-19e891d0b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5423-5e33-48fd-96b7-1f75ca8666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bc519ea-1f12-4274-b4bd-b71c9b4772b7}" ma:internalName="TaxCatchAll" ma:showField="CatchAllData" ma:web="7c185423-5e33-48fd-96b7-1f75ca866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85423-5e33-48fd-96b7-1f75ca866670">
      <UserInfo>
        <DisplayName/>
        <AccountId xsi:nil="true"/>
        <AccountType/>
      </UserInfo>
    </SharedWithUsers>
    <TaxCatchAll xmlns="7c185423-5e33-48fd-96b7-1f75ca866670" xsi:nil="true"/>
    <lcf76f155ced4ddcb4097134ff3c332f xmlns="6b354e61-a8cd-4cf8-9301-19e891d0bd00">
      <Terms xmlns="http://schemas.microsoft.com/office/infopath/2007/PartnerControls"/>
    </lcf76f155ced4ddcb4097134ff3c332f>
    <MediaLengthInSeconds xmlns="6b354e61-a8cd-4cf8-9301-19e891d0bd00" xsi:nil="true"/>
  </documentManagement>
</p:properties>
</file>

<file path=customXml/itemProps1.xml><?xml version="1.0" encoding="utf-8"?>
<ds:datastoreItem xmlns:ds="http://schemas.openxmlformats.org/officeDocument/2006/customXml" ds:itemID="{816DCD02-C24E-422F-903A-EF6DAA2870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2AE2C-9EDA-4DFD-802A-82D3B4590B81}"/>
</file>

<file path=customXml/itemProps3.xml><?xml version="1.0" encoding="utf-8"?>
<ds:datastoreItem xmlns:ds="http://schemas.openxmlformats.org/officeDocument/2006/customXml" ds:itemID="{BC943FB4-B2D4-4AA3-9863-5635FA09CD90}">
  <ds:schemaRefs>
    <ds:schemaRef ds:uri="http://schemas.microsoft.com/office/2006/metadata/properties"/>
    <ds:schemaRef ds:uri="http://schemas.microsoft.com/office/infopath/2007/PartnerControls"/>
    <ds:schemaRef ds:uri="7c185423-5e33-48fd-96b7-1f75ca866670"/>
    <ds:schemaRef ds:uri="6b354e61-a8cd-4cf8-9301-19e891d0bd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 Session Planning Template.dotx</Template>
  <TotalTime>19</TotalTime>
  <Pages>4</Pages>
  <Words>666</Words>
  <Characters>3161</Characters>
  <Application>Microsoft Office Word</Application>
  <DocSecurity>0</DocSecurity>
  <Lines>196</Lines>
  <Paragraphs>93</Paragraphs>
  <ScaleCrop>false</ScaleCrop>
  <Company>University of Guelph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pratham garg</cp:lastModifiedBy>
  <cp:revision>33</cp:revision>
  <cp:lastPrinted>2012-08-28T07:38:00Z</cp:lastPrinted>
  <dcterms:created xsi:type="dcterms:W3CDTF">2022-04-14T19:08:00Z</dcterms:created>
  <dcterms:modified xsi:type="dcterms:W3CDTF">2024-03-28T07:25:00Z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0x01010011D6B6F2770F1246A29E9BF5509D9ABD</vt:lpwstr>
  </property>
  <property fmtid="{D5CDD505-2E9C-101B-9397-08002B2CF9AE}" pid="3" name="Order">
    <vt:r8>32400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GrammarlyDocumentId">
    <vt:lpwstr>994bf7d84a82638b3ab0802a85b6dee24ad8a36960f7388a13d4be966eefafbe</vt:lpwstr>
  </property>
</Properties>
</file>